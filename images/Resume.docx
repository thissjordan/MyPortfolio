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7F6D" w14:textId="6DFAFED5" w:rsidR="00816216" w:rsidRDefault="00C839C2" w:rsidP="00141A4C">
      <w:pPr>
        <w:pStyle w:val="Title"/>
      </w:pPr>
      <w:r>
        <w:t>Jordan Gathers</w:t>
      </w:r>
    </w:p>
    <w:p w14:paraId="098A366B" w14:textId="3EBA8799" w:rsidR="00141A4C" w:rsidRDefault="00633201" w:rsidP="00141A4C">
      <w:r>
        <w:t xml:space="preserve">240 </w:t>
      </w:r>
      <w:proofErr w:type="spellStart"/>
      <w:r>
        <w:t>Taraby</w:t>
      </w:r>
      <w:proofErr w:type="spellEnd"/>
      <w:r>
        <w:t xml:space="preserve"> </w:t>
      </w:r>
      <w:r w:rsidR="00E57DE6">
        <w:t>D</w:t>
      </w:r>
      <w:r>
        <w:t>rive, Richmond VA. 23150</w:t>
      </w:r>
      <w:r w:rsidR="00141A4C">
        <w:t> | </w:t>
      </w:r>
      <w:r>
        <w:t>804-929-1372</w:t>
      </w:r>
      <w:r w:rsidR="00141A4C">
        <w:t> | </w:t>
      </w:r>
      <w:r>
        <w:t>jgathers07@gmail.com</w:t>
      </w:r>
    </w:p>
    <w:sdt>
      <w:sdtPr>
        <w:alias w:val="Education:"/>
        <w:tag w:val="Education:"/>
        <w:id w:val="807127995"/>
        <w:placeholder>
          <w:docPart w:val="0AC48D08BCF67C4DAA5C11FED0D9B9C9"/>
        </w:placeholder>
        <w:temporary/>
        <w:showingPlcHdr/>
        <w15:appearance w15:val="hidden"/>
      </w:sdtPr>
      <w:sdtEndPr/>
      <w:sdtContent>
        <w:p w14:paraId="771B2BF3" w14:textId="752A383C" w:rsidR="006270A9" w:rsidRDefault="009D5933">
          <w:pPr>
            <w:pStyle w:val="Heading1"/>
          </w:pPr>
          <w:r>
            <w:t>Education</w:t>
          </w:r>
        </w:p>
      </w:sdtContent>
    </w:sdt>
    <w:p w14:paraId="68720821" w14:textId="53DBE84D" w:rsidR="006270A9" w:rsidRDefault="00C839C2">
      <w:pPr>
        <w:pStyle w:val="Heading2"/>
      </w:pPr>
      <w:r>
        <w:t>Varina High School</w:t>
      </w:r>
      <w:r w:rsidR="00141ACB">
        <w:t xml:space="preserve">                                                                Expected Graduation: May 2025</w:t>
      </w:r>
    </w:p>
    <w:p w14:paraId="52207FB0" w14:textId="6AE22E5B" w:rsidR="006270A9" w:rsidRDefault="00A66875" w:rsidP="00D37338">
      <w:pPr>
        <w:pStyle w:val="ListBullet"/>
      </w:pPr>
      <w:r>
        <w:t>4.0 GPA</w:t>
      </w:r>
    </w:p>
    <w:sdt>
      <w:sdtPr>
        <w:alias w:val="Experience:"/>
        <w:tag w:val="Experience:"/>
        <w:id w:val="171684534"/>
        <w:placeholder>
          <w:docPart w:val="693568C8A6BD064D9C51197D36B7D1E4"/>
        </w:placeholder>
        <w:temporary/>
        <w:showingPlcHdr/>
        <w15:appearance w15:val="hidden"/>
      </w:sdtPr>
      <w:sdtEndPr/>
      <w:sdtContent>
        <w:p w14:paraId="43CF5EBA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571CC9B" w14:textId="3644F509" w:rsidR="006270A9" w:rsidRDefault="00141ACB">
      <w:pPr>
        <w:pStyle w:val="Heading2"/>
      </w:pPr>
      <w:r>
        <w:t>Youth Advisor</w:t>
      </w:r>
      <w:r w:rsidR="009D5933">
        <w:t> | </w:t>
      </w:r>
      <w:r>
        <w:t>girls on the move</w:t>
      </w:r>
      <w:r w:rsidR="007A407B">
        <w:t xml:space="preserve">                                                   july 2021 – august 2021</w:t>
      </w:r>
    </w:p>
    <w:p w14:paraId="79C31146" w14:textId="7497787C" w:rsidR="006270A9" w:rsidRDefault="00141ACB">
      <w:pPr>
        <w:pStyle w:val="ListBullet"/>
      </w:pPr>
      <w:r>
        <w:t>Organized two educational events per week f</w:t>
      </w:r>
      <w:r w:rsidR="00E57DE6">
        <w:t>o</w:t>
      </w:r>
      <w:r>
        <w:t xml:space="preserve">r 15 participants, </w:t>
      </w:r>
      <w:r w:rsidR="007A407B">
        <w:t>resulting in a greater confidence in girls ages 11-13</w:t>
      </w:r>
    </w:p>
    <w:p w14:paraId="6C90A21D" w14:textId="5D0EDF7A" w:rsidR="007A407B" w:rsidRDefault="007A407B">
      <w:pPr>
        <w:pStyle w:val="ListBullet"/>
      </w:pPr>
      <w:r>
        <w:t>Developed design materials for the company’s website</w:t>
      </w:r>
    </w:p>
    <w:p w14:paraId="4B7AA8C2" w14:textId="76AE6DC8" w:rsidR="006270A9" w:rsidRDefault="00141ACB">
      <w:pPr>
        <w:pStyle w:val="Heading2"/>
      </w:pPr>
      <w:r>
        <w:t>Volunteer</w:t>
      </w:r>
      <w:r w:rsidR="009D5933">
        <w:t> | </w:t>
      </w:r>
      <w:r>
        <w:t>Varina highschool</w:t>
      </w:r>
      <w:r w:rsidR="007A407B">
        <w:t xml:space="preserve">                                                                                    August 2021</w:t>
      </w:r>
    </w:p>
    <w:p w14:paraId="3BA8FDE8" w14:textId="5FD964CE" w:rsidR="001B29CF" w:rsidRDefault="007A407B" w:rsidP="001B29CF">
      <w:pPr>
        <w:pStyle w:val="ListBullet"/>
      </w:pPr>
      <w:r>
        <w:t xml:space="preserve">Organized and managed volleyball team’s equipment </w:t>
      </w:r>
    </w:p>
    <w:p w14:paraId="49FC3897" w14:textId="75EDC56E" w:rsidR="00141ACB" w:rsidRDefault="007A407B" w:rsidP="007A407B">
      <w:pPr>
        <w:pStyle w:val="Heading2"/>
      </w:pPr>
      <w:r w:rsidRPr="007A407B">
        <w:t>Treasu</w:t>
      </w:r>
      <w:r w:rsidR="00311389">
        <w:t>RER</w:t>
      </w:r>
      <w:r w:rsidRPr="007A407B">
        <w:t xml:space="preserve"> </w:t>
      </w:r>
      <w:r>
        <w:t>| STUDENT COUNCIL</w:t>
      </w:r>
      <w:r w:rsidR="00633201">
        <w:t xml:space="preserve">                                                       september 2017 – june 2018</w:t>
      </w:r>
    </w:p>
    <w:p w14:paraId="4DEE6942" w14:textId="34062EDA" w:rsidR="007A407B" w:rsidRPr="007A407B" w:rsidRDefault="00633201" w:rsidP="00633201">
      <w:r>
        <w:t>Actively participated in collecting and redeeming fundraiser points for the school.</w:t>
      </w:r>
    </w:p>
    <w:sectPr w:rsidR="007A407B" w:rsidRPr="007A407B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A94A" w14:textId="77777777" w:rsidR="00D36BF1" w:rsidRDefault="00D36BF1">
      <w:pPr>
        <w:spacing w:after="0"/>
      </w:pPr>
      <w:r>
        <w:separator/>
      </w:r>
    </w:p>
  </w:endnote>
  <w:endnote w:type="continuationSeparator" w:id="0">
    <w:p w14:paraId="5FEFCC8E" w14:textId="77777777" w:rsidR="00D36BF1" w:rsidRDefault="00D36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55EF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F762" w14:textId="77777777" w:rsidR="00D36BF1" w:rsidRDefault="00D36BF1">
      <w:pPr>
        <w:spacing w:after="0"/>
      </w:pPr>
      <w:r>
        <w:separator/>
      </w:r>
    </w:p>
  </w:footnote>
  <w:footnote w:type="continuationSeparator" w:id="0">
    <w:p w14:paraId="34D24207" w14:textId="77777777" w:rsidR="00D36BF1" w:rsidRDefault="00D36B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E26FE1"/>
    <w:multiLevelType w:val="hybridMultilevel"/>
    <w:tmpl w:val="9CF6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8796F3D"/>
    <w:multiLevelType w:val="hybridMultilevel"/>
    <w:tmpl w:val="92C0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34E3B1B"/>
    <w:multiLevelType w:val="hybridMultilevel"/>
    <w:tmpl w:val="616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114999">
    <w:abstractNumId w:val="9"/>
  </w:num>
  <w:num w:numId="2" w16cid:durableId="1384132601">
    <w:abstractNumId w:val="9"/>
    <w:lvlOverride w:ilvl="0">
      <w:startOverride w:val="1"/>
    </w:lvlOverride>
  </w:num>
  <w:num w:numId="3" w16cid:durableId="1493986840">
    <w:abstractNumId w:val="9"/>
    <w:lvlOverride w:ilvl="0">
      <w:startOverride w:val="1"/>
    </w:lvlOverride>
  </w:num>
  <w:num w:numId="4" w16cid:durableId="2119399188">
    <w:abstractNumId w:val="9"/>
    <w:lvlOverride w:ilvl="0">
      <w:startOverride w:val="1"/>
    </w:lvlOverride>
  </w:num>
  <w:num w:numId="5" w16cid:durableId="641421652">
    <w:abstractNumId w:val="8"/>
  </w:num>
  <w:num w:numId="6" w16cid:durableId="386805661">
    <w:abstractNumId w:val="7"/>
  </w:num>
  <w:num w:numId="7" w16cid:durableId="1633050848">
    <w:abstractNumId w:val="6"/>
  </w:num>
  <w:num w:numId="8" w16cid:durableId="1164515003">
    <w:abstractNumId w:val="5"/>
  </w:num>
  <w:num w:numId="9" w16cid:durableId="540478212">
    <w:abstractNumId w:val="4"/>
  </w:num>
  <w:num w:numId="10" w16cid:durableId="1609971099">
    <w:abstractNumId w:val="3"/>
  </w:num>
  <w:num w:numId="11" w16cid:durableId="864900613">
    <w:abstractNumId w:val="2"/>
  </w:num>
  <w:num w:numId="12" w16cid:durableId="70662723">
    <w:abstractNumId w:val="1"/>
  </w:num>
  <w:num w:numId="13" w16cid:durableId="941260131">
    <w:abstractNumId w:val="0"/>
  </w:num>
  <w:num w:numId="14" w16cid:durableId="1014500611">
    <w:abstractNumId w:val="13"/>
  </w:num>
  <w:num w:numId="15" w16cid:durableId="1969120976">
    <w:abstractNumId w:val="17"/>
  </w:num>
  <w:num w:numId="16" w16cid:durableId="835078439">
    <w:abstractNumId w:val="12"/>
  </w:num>
  <w:num w:numId="17" w16cid:durableId="418871569">
    <w:abstractNumId w:val="15"/>
  </w:num>
  <w:num w:numId="18" w16cid:durableId="657466298">
    <w:abstractNumId w:val="10"/>
  </w:num>
  <w:num w:numId="19" w16cid:durableId="409471324">
    <w:abstractNumId w:val="21"/>
  </w:num>
  <w:num w:numId="20" w16cid:durableId="1250890253">
    <w:abstractNumId w:val="18"/>
  </w:num>
  <w:num w:numId="21" w16cid:durableId="815411408">
    <w:abstractNumId w:val="11"/>
  </w:num>
  <w:num w:numId="22" w16cid:durableId="2083599966">
    <w:abstractNumId w:val="14"/>
  </w:num>
  <w:num w:numId="23" w16cid:durableId="1603880176">
    <w:abstractNumId w:val="20"/>
  </w:num>
  <w:num w:numId="24" w16cid:durableId="1200237052">
    <w:abstractNumId w:val="22"/>
  </w:num>
  <w:num w:numId="25" w16cid:durableId="737440597">
    <w:abstractNumId w:val="16"/>
  </w:num>
  <w:num w:numId="26" w16cid:durableId="1188640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C2"/>
    <w:rsid w:val="000A4F59"/>
    <w:rsid w:val="00141A4C"/>
    <w:rsid w:val="00141ACB"/>
    <w:rsid w:val="001906FC"/>
    <w:rsid w:val="001B29CF"/>
    <w:rsid w:val="0028220F"/>
    <w:rsid w:val="00311389"/>
    <w:rsid w:val="00356C14"/>
    <w:rsid w:val="00617B26"/>
    <w:rsid w:val="006270A9"/>
    <w:rsid w:val="00633201"/>
    <w:rsid w:val="00675956"/>
    <w:rsid w:val="00681034"/>
    <w:rsid w:val="007A407B"/>
    <w:rsid w:val="00816216"/>
    <w:rsid w:val="0087734B"/>
    <w:rsid w:val="009D5933"/>
    <w:rsid w:val="00A66875"/>
    <w:rsid w:val="00BD768D"/>
    <w:rsid w:val="00C61F8E"/>
    <w:rsid w:val="00C839C2"/>
    <w:rsid w:val="00D36BF1"/>
    <w:rsid w:val="00D37338"/>
    <w:rsid w:val="00E57DE6"/>
    <w:rsid w:val="00E83E4B"/>
    <w:rsid w:val="00E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560D7"/>
  <w15:chartTrackingRefBased/>
  <w15:docId w15:val="{B88623E3-46A4-DF4C-BC48-03560706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63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rticipant/Library/Containers/com.microsoft.Word/Data/Library/Application%20Support/Microsoft/Office/16.0/DTS/Search/%7bF3993EE1-206F-D345-818A-662B24A73787%7d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C48D08BCF67C4DAA5C11FED0D9B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DB5A-3D59-A54F-A452-D09413F45293}"/>
      </w:docPartPr>
      <w:docPartBody>
        <w:p w:rsidR="00754D98" w:rsidRDefault="00871B0C">
          <w:pPr>
            <w:pStyle w:val="0AC48D08BCF67C4DAA5C11FED0D9B9C9"/>
          </w:pPr>
          <w:r>
            <w:t>Education</w:t>
          </w:r>
        </w:p>
      </w:docPartBody>
    </w:docPart>
    <w:docPart>
      <w:docPartPr>
        <w:name w:val="693568C8A6BD064D9C51197D36B7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EEB0E-57E1-4943-8EC5-A2DA7AE48774}"/>
      </w:docPartPr>
      <w:docPartBody>
        <w:p w:rsidR="00754D98" w:rsidRDefault="00871B0C">
          <w:pPr>
            <w:pStyle w:val="693568C8A6BD064D9C51197D36B7D1E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98"/>
    <w:rsid w:val="00754D98"/>
    <w:rsid w:val="0087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48D08BCF67C4DAA5C11FED0D9B9C9">
    <w:name w:val="0AC48D08BCF67C4DAA5C11FED0D9B9C9"/>
  </w:style>
  <w:style w:type="paragraph" w:customStyle="1" w:styleId="693568C8A6BD064D9C51197D36B7D1E4">
    <w:name w:val="693568C8A6BD064D9C51197D36B7D1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{F3993EE1-206F-D345-818A-662B24A73787}tf02918880_win32.dotx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Jordan Gathers (hcps-gathersjc)</cp:lastModifiedBy>
  <cp:revision>2</cp:revision>
  <dcterms:created xsi:type="dcterms:W3CDTF">2022-04-30T14:13:00Z</dcterms:created>
  <dcterms:modified xsi:type="dcterms:W3CDTF">2022-04-30T14:13:00Z</dcterms:modified>
  <cp:version/>
</cp:coreProperties>
</file>